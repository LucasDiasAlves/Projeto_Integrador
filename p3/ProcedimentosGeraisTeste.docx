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9"/>
        <w:gridCol w:w="4819"/>
      </w:tblGrid>
      <w:tr xmlns:wp14="http://schemas.microsoft.com/office/word/2010/wordml" w:rsidR="00B93C55" w:rsidTr="3E43CE30" w14:paraId="25DA50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8" w:type="dxa"/>
            <w:gridSpan w:val="2"/>
            <w:tcBorders>
              <w:top w:val="nil"/>
              <w:left w:val="nil"/>
              <w:bottom w:val="single" w:color="auto" w:sz="2" w:space="0"/>
              <w:right w:val="nil"/>
            </w:tcBorders>
            <w:tcMar/>
          </w:tcPr>
          <w:p w:rsidR="00B93C55" w:rsidRDefault="00B93C55" w14:paraId="6FF720E9" wp14:textId="77777777">
            <w:pPr>
              <w:pStyle w:val="Cabealho"/>
              <w:tabs>
                <w:tab w:val="clear" w:pos="4419"/>
                <w:tab w:val="clear" w:pos="8838"/>
                <w:tab w:val="left" w:pos="1607"/>
                <w:tab w:val="center" w:pos="4784"/>
              </w:tabs>
              <w:spacing w:after="480"/>
              <w:jc w:val="center"/>
              <w:rPr>
                <w:rFonts w:ascii="Arial" w:hAnsi="Arial" w:cs="Arial"/>
                <w:b/>
                <w:bCs/>
                <w:sz w:val="32"/>
              </w:rPr>
            </w:pPr>
            <w:r>
              <w:rPr>
                <w:rFonts w:ascii="Arial" w:hAnsi="Arial" w:cs="Arial"/>
                <w:b/>
                <w:bCs/>
                <w:sz w:val="32"/>
              </w:rPr>
              <w:t>Procedimentos Gerais de Teste</w:t>
            </w:r>
          </w:p>
        </w:tc>
      </w:tr>
      <w:tr xmlns:wp14="http://schemas.microsoft.com/office/word/2010/wordml" w:rsidR="00B93C55" w:rsidTr="3E43CE30" w14:paraId="0A6168A1" wp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B93C55" w:rsidRDefault="00B93C55" w14:paraId="77407073" wp14:textId="20E05FD9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E43CE30" w:rsidR="00B93C55">
              <w:rPr>
                <w:rFonts w:ascii="Arial" w:hAnsi="Arial" w:cs="Arial"/>
              </w:rPr>
              <w:t xml:space="preserve">Projeto: </w:t>
            </w:r>
            <w:r w:rsidRPr="3E43CE30" w:rsidR="7D3D29A8">
              <w:rPr>
                <w:rFonts w:ascii="Arial" w:hAnsi="Arial" w:cs="Arial"/>
              </w:rPr>
              <w:t>Auxilium</w:t>
            </w:r>
          </w:p>
        </w:tc>
        <w:tc>
          <w:tcPr>
            <w:tcW w:w="488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B93C55" w:rsidRDefault="00B93C55" w14:paraId="028E4AF5" wp14:textId="0015E3C8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E43CE30" w:rsidR="00B93C55">
              <w:rPr>
                <w:rFonts w:ascii="Arial" w:hAnsi="Arial" w:cs="Arial"/>
              </w:rPr>
              <w:t xml:space="preserve">Data: </w:t>
            </w:r>
            <w:r w:rsidRPr="3E43CE30" w:rsidR="6A8BDFCA">
              <w:rPr>
                <w:rFonts w:ascii="Arial" w:hAnsi="Arial" w:cs="Arial"/>
              </w:rPr>
              <w:t>21/08/2025</w:t>
            </w:r>
          </w:p>
        </w:tc>
      </w:tr>
      <w:tr xmlns:wp14="http://schemas.microsoft.com/office/word/2010/wordml" w:rsidR="00B93C55" w:rsidTr="3E43CE30" w14:paraId="2FF2FF8F" wp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B93C55" w:rsidRDefault="00B93C55" w14:paraId="402DB79B" wp14:textId="01DC01E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E43CE30" w:rsidR="00B93C55">
              <w:rPr>
                <w:rFonts w:ascii="Arial" w:hAnsi="Arial" w:cs="Arial"/>
              </w:rPr>
              <w:t xml:space="preserve">Módulo: </w:t>
            </w:r>
            <w:r w:rsidRPr="3E43CE30" w:rsidR="163B67F4">
              <w:rPr>
                <w:rFonts w:ascii="Arial" w:hAnsi="Arial" w:cs="Arial"/>
              </w:rPr>
              <w:t>Projeto Integrador 3</w:t>
            </w:r>
          </w:p>
        </w:tc>
        <w:tc>
          <w:tcPr>
            <w:tcW w:w="488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</w:tcPr>
          <w:p w:rsidR="00B93C55" w:rsidRDefault="00B93C55" w14:paraId="20E08C6C" wp14:textId="3A085706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3E43CE30" w:rsidR="00B93C55">
              <w:rPr>
                <w:rFonts w:ascii="Arial" w:hAnsi="Arial" w:cs="Arial"/>
              </w:rPr>
              <w:t>Versão:</w:t>
            </w:r>
            <w:r w:rsidRPr="3E43CE30" w:rsidR="2DEC4C07">
              <w:rPr>
                <w:rFonts w:ascii="Arial" w:hAnsi="Arial" w:cs="Arial"/>
              </w:rPr>
              <w:t xml:space="preserve"> 1.0</w:t>
            </w:r>
          </w:p>
        </w:tc>
      </w:tr>
    </w:tbl>
    <w:p xmlns:wp14="http://schemas.microsoft.com/office/word/2010/wordml" w:rsidR="00B93C55" w:rsidRDefault="00B93C55" w14:paraId="02A6B18B" wp14:textId="77777777">
      <w:pPr>
        <w:pStyle w:val="Ttulo"/>
        <w:tabs>
          <w:tab w:val="left" w:pos="2237"/>
          <w:tab w:val="center" w:pos="4819"/>
        </w:tabs>
        <w:spacing w:before="4800"/>
        <w:ind w:left="0"/>
        <w:rPr>
          <w:sz w:val="28"/>
        </w:rPr>
      </w:pPr>
      <w:r>
        <w:rPr>
          <w:sz w:val="28"/>
        </w:rPr>
        <w:t>Histórico de Revisões</w:t>
      </w:r>
    </w:p>
    <w:tbl>
      <w:tblPr>
        <w:tblW w:w="972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2520"/>
        <w:gridCol w:w="1613"/>
        <w:gridCol w:w="1447"/>
        <w:gridCol w:w="1800"/>
      </w:tblGrid>
      <w:tr xmlns:wp14="http://schemas.microsoft.com/office/word/2010/wordml" w:rsidR="00690427" w:rsidTr="3E43CE30" w14:paraId="44BAB77A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bottom w:val="single" w:color="auto" w:sz="4" w:space="0"/>
            </w:tcBorders>
            <w:tcMar/>
          </w:tcPr>
          <w:p w:rsidR="00690427" w:rsidP="00B93C55" w:rsidRDefault="00690427" w14:paraId="51A59785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tcMar/>
          </w:tcPr>
          <w:p w:rsidR="00690427" w:rsidP="00B93C55" w:rsidRDefault="00690427" w14:paraId="59470D07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690427" w:rsidP="00B93C55" w:rsidRDefault="00690427" w14:paraId="212251CE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690427" w:rsidP="00B93C55" w:rsidRDefault="00690427" w14:paraId="4C320DDC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1447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690427" w:rsidP="00B93C55" w:rsidRDefault="00690427" w14:paraId="1D550071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Revisor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tcMar/>
          </w:tcPr>
          <w:p w:rsidR="00690427" w:rsidP="00B93C55" w:rsidRDefault="00690427" w14:paraId="125366C9" wp14:textId="77777777">
            <w:pPr>
              <w:pStyle w:val="CabealhodeTabela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Aprovação</w:t>
            </w:r>
          </w:p>
        </w:tc>
      </w:tr>
      <w:tr xmlns:wp14="http://schemas.microsoft.com/office/word/2010/wordml" w:rsidR="00690427" w:rsidTr="3E43CE30" w14:paraId="672A6659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0A37501D" wp14:textId="51453061">
            <w:pPr>
              <w:pStyle w:val="DetalhedeReviso"/>
              <w:ind w:left="0"/>
              <w:jc w:val="center"/>
            </w:pPr>
            <w:r w:rsidR="13E232E5">
              <w:rPr/>
              <w:t>21/08/2025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5DAB6C7B" wp14:textId="5CA951E1">
            <w:pPr>
              <w:pStyle w:val="DetalhedeReviso"/>
              <w:ind w:left="0"/>
              <w:jc w:val="center"/>
            </w:pPr>
            <w:r w:rsidR="13E232E5">
              <w:rPr/>
              <w:t>1.0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02EB378F" wp14:textId="430F507E">
            <w:pPr>
              <w:pStyle w:val="DetalhedeReviso"/>
              <w:ind w:left="0"/>
            </w:pPr>
            <w:r w:rsidR="13E232E5">
              <w:rPr/>
              <w:t>Primeira versão do documento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6A05A809" wp14:textId="36D8CC7A">
            <w:pPr>
              <w:pStyle w:val="DetalhedeReviso"/>
              <w:ind w:left="0"/>
            </w:pPr>
            <w:r w:rsidR="13E232E5">
              <w:rPr/>
              <w:t>Luiggi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5A39BBE3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41C8F396" wp14:textId="77777777">
            <w:pPr>
              <w:pStyle w:val="DetalhedeReviso"/>
              <w:ind w:left="0"/>
            </w:pPr>
          </w:p>
        </w:tc>
      </w:tr>
      <w:tr xmlns:wp14="http://schemas.microsoft.com/office/word/2010/wordml" w:rsidR="00690427" w:rsidTr="3E43CE30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0D0B940D" wp14:textId="77777777">
            <w:pPr>
              <w:pStyle w:val="DetalhedeReviso"/>
              <w:ind w:left="0"/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0E27B00A" wp14:textId="77777777">
            <w:pPr>
              <w:pStyle w:val="DetalhedeReviso"/>
              <w:ind w:left="0"/>
              <w:jc w:val="center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60061E4C" wp14:textId="77777777">
            <w:pPr>
              <w:pStyle w:val="DetalhedeReviso"/>
              <w:ind w:left="0"/>
            </w:pP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44EAFD9C" wp14:textId="77777777">
            <w:pPr>
              <w:pStyle w:val="DetalhedeReviso"/>
              <w:ind w:left="0"/>
            </w:pP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4B94D5A5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3DEEC669" wp14:textId="77777777">
            <w:pPr>
              <w:pStyle w:val="DetalhedeReviso"/>
              <w:ind w:left="0"/>
            </w:pPr>
          </w:p>
        </w:tc>
      </w:tr>
      <w:tr xmlns:wp14="http://schemas.microsoft.com/office/word/2010/wordml" w:rsidR="00690427" w:rsidTr="3E43CE30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45FB0818" wp14:textId="77777777">
            <w:pPr>
              <w:pStyle w:val="DetalhedeReviso"/>
              <w:ind w:left="0"/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049F31CB" wp14:textId="77777777">
            <w:pPr>
              <w:pStyle w:val="DetalhedeReviso"/>
              <w:ind w:left="0"/>
              <w:jc w:val="center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53128261" wp14:textId="77777777">
            <w:pPr>
              <w:pStyle w:val="DetalhedeReviso"/>
              <w:ind w:left="0"/>
            </w:pP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62486C05" wp14:textId="77777777">
            <w:pPr>
              <w:pStyle w:val="DetalhedeReviso"/>
              <w:ind w:left="0"/>
            </w:pP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4101652C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4B99056E" wp14:textId="77777777">
            <w:pPr>
              <w:pStyle w:val="DetalhedeReviso"/>
              <w:ind w:left="0"/>
            </w:pPr>
          </w:p>
        </w:tc>
      </w:tr>
      <w:tr xmlns:wp14="http://schemas.microsoft.com/office/word/2010/wordml" w:rsidR="00690427" w:rsidTr="3E43CE30" w14:paraId="1299C43A" wp14:textId="77777777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4DDBEF00" wp14:textId="77777777">
            <w:pPr>
              <w:pStyle w:val="DetalhedeReviso"/>
              <w:ind w:left="0"/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3461D779" wp14:textId="77777777">
            <w:pPr>
              <w:pStyle w:val="DetalhedeReviso"/>
              <w:ind w:left="0"/>
              <w:jc w:val="center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3CF2D8B6" wp14:textId="77777777">
            <w:pPr>
              <w:pStyle w:val="DetalhedeReviso"/>
              <w:ind w:left="0"/>
            </w:pP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0FB78278" wp14:textId="77777777">
            <w:pPr>
              <w:pStyle w:val="DetalhedeReviso"/>
              <w:ind w:left="0"/>
            </w:pP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90427" w:rsidP="00B93C55" w:rsidRDefault="00690427" w14:paraId="1FC39945" wp14:textId="77777777">
            <w:pPr>
              <w:pStyle w:val="DetalhedeReviso"/>
              <w:ind w:left="0"/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90427" w:rsidP="00B93C55" w:rsidRDefault="00690427" w14:paraId="0562CB0E" wp14:textId="77777777">
            <w:pPr>
              <w:pStyle w:val="DetalhedeReviso"/>
              <w:ind w:left="0"/>
            </w:pPr>
          </w:p>
        </w:tc>
      </w:tr>
    </w:tbl>
    <w:p xmlns:wp14="http://schemas.microsoft.com/office/word/2010/wordml" w:rsidR="00690427" w:rsidP="00690427" w:rsidRDefault="00690427" w14:paraId="34CE0A41" wp14:textId="77777777">
      <w:pPr>
        <w:pStyle w:val="Cabealho"/>
        <w:tabs>
          <w:tab w:val="clear" w:pos="4419"/>
          <w:tab w:val="clear" w:pos="8838"/>
        </w:tabs>
      </w:pPr>
    </w:p>
    <w:p xmlns:wp14="http://schemas.microsoft.com/office/word/2010/wordml" w:rsidR="00690427" w:rsidP="00690427" w:rsidRDefault="00690427" w14:paraId="56B84035" wp14:textId="77777777">
      <w:pPr>
        <w:pStyle w:val="Ttulo2"/>
        <w:rPr>
          <w:rFonts w:cs="Arial"/>
          <w:sz w:val="24"/>
          <w:lang w:val="pt-BR"/>
        </w:rPr>
      </w:pPr>
      <w:r w:rsidRPr="00581A98">
        <w:rPr>
          <w:lang w:val="pt-BR"/>
        </w:rPr>
        <w:br w:type="page"/>
      </w:r>
      <w:r w:rsidRPr="00581A98">
        <w:rPr>
          <w:rFonts w:cs="Arial"/>
          <w:sz w:val="24"/>
          <w:lang w:val="pt-BR"/>
        </w:rPr>
        <w:t>RESPONSÁVEIS</w:t>
      </w:r>
    </w:p>
    <w:p xmlns:wp14="http://schemas.microsoft.com/office/word/2010/wordml" w:rsidR="00690427" w:rsidP="00690427" w:rsidRDefault="00690427" w14:paraId="62EBF3C5" wp14:textId="77777777">
      <w:pPr>
        <w:pStyle w:val="InfoBlue"/>
      </w:pPr>
    </w:p>
    <w:p xmlns:wp14="http://schemas.microsoft.com/office/word/2010/wordml" w:rsidR="00690427" w:rsidP="3E43CE30" w:rsidRDefault="00690427" w14:paraId="5F1F5C7B" wp14:textId="3DA5A86C">
      <w:pPr>
        <w:pStyle w:val="InfoBlue"/>
        <w:widowControl w:val="0"/>
        <w:tabs>
          <w:tab w:val="left" w:leader="none" w:pos="709"/>
          <w:tab w:val="left" w:leader="none" w:pos="1260"/>
        </w:tabs>
        <w:spacing w:after="120" w:line="240" w:lineRule="atLeast"/>
        <w:ind w:left="360"/>
        <w:jc w:val="both"/>
        <w:rPr>
          <w:noProof w:val="0"/>
          <w:color w:val="auto"/>
          <w:lang w:val="pt-BR"/>
        </w:rPr>
      </w:pPr>
      <w:r w:rsidRPr="3E43CE30" w:rsidR="279BE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Luiggi</w:t>
      </w:r>
      <w:r w:rsidRPr="3E43CE30" w:rsidR="279BE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Benso</w:t>
      </w:r>
      <w:r>
        <w:br/>
      </w:r>
      <w:r w:rsidRPr="3E43CE30" w:rsidR="279BE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João Vitor</w:t>
      </w:r>
      <w:r>
        <w:br/>
      </w:r>
      <w:r w:rsidRPr="3E43CE30" w:rsidR="279BE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Lucas Dias</w:t>
      </w:r>
      <w:r>
        <w:br/>
      </w:r>
      <w:r w:rsidRPr="3E43CE30" w:rsidR="279BE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Pedro Perçu</w:t>
      </w:r>
      <w:r>
        <w:br/>
      </w:r>
      <w:r w:rsidRPr="3E43CE30" w:rsidR="279BE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Arthur Almeida</w:t>
      </w:r>
      <w:r>
        <w:br/>
      </w:r>
      <w:r w:rsidRPr="3E43CE30" w:rsidR="279BE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Tiego</w:t>
      </w:r>
    </w:p>
    <w:p xmlns:wp14="http://schemas.microsoft.com/office/word/2010/wordml" w:rsidR="00690427" w:rsidP="3E43CE30" w:rsidRDefault="00690427" w14:paraId="390E8C72" wp14:textId="0264D970">
      <w:pPr>
        <w:pStyle w:val="Corpodetexto"/>
      </w:pPr>
    </w:p>
    <w:p xmlns:wp14="http://schemas.microsoft.com/office/word/2010/wordml" w:rsidR="00B93C55" w:rsidRDefault="00F30E12" w14:paraId="57BF5950" wp14:textId="77777777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z w:val="28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41D8626B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2551430</wp:posOffset>
                </wp:positionV>
                <wp:extent cx="168910" cy="252095"/>
                <wp:effectExtent l="0" t="0" r="2540" b="0"/>
                <wp:wrapNone/>
                <wp:docPr id="333726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B93C55" w:rsidRDefault="00B93C55" w14:paraId="38960A64" wp14:textId="7777777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v1.2</w:t>
                            </w:r>
                          </w:p>
                        </w:txbxContent>
                      </wps:txbx>
                      <wps:bodyPr rot="0" vert="vert270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F4EEC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0;margin-top:200.9pt;width:13.3pt;height:1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">
                <v:textbox style="layout-flow:vertical;mso-layout-flow-alt:bottom-to-top" inset=".5mm,.3mm,.5mm,.3mm">
                  <w:txbxContent>
                    <w:p w:rsidR="00B93C55" w:rsidRDefault="00B93C55" w14:paraId="3E3BEB56" wp14:textId="7777777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v1.2</w:t>
                      </w:r>
                    </w:p>
                  </w:txbxContent>
                </v:textbox>
              </v:shape>
            </w:pict>
          </mc:Fallback>
        </mc:AlternateContent>
      </w:r>
      <w:r w:rsidR="00B93C55">
        <w:br w:type="page"/>
      </w:r>
      <w:r w:rsidR="00B93C55">
        <w:rPr>
          <w:rFonts w:ascii="Arial" w:hAnsi="Arial" w:cs="Arial"/>
          <w:b/>
          <w:bCs/>
          <w:sz w:val="28"/>
        </w:rPr>
        <w:t>Procedimentos Gerais de Teste</w:t>
      </w:r>
    </w:p>
    <w:p xmlns:wp14="http://schemas.microsoft.com/office/word/2010/wordml" w:rsidR="00B93C55" w:rsidRDefault="00B93C55" w14:paraId="652ADDA2" wp14:textId="77777777">
      <w:pPr>
        <w:pStyle w:val="Ttulo2"/>
        <w:numPr>
          <w:ilvl w:val="0"/>
          <w:numId w:val="2"/>
        </w:numPr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Objetivo</w:t>
      </w:r>
    </w:p>
    <w:p xmlns:wp14="http://schemas.microsoft.com/office/word/2010/wordml" w:rsidR="00B93C55" w:rsidP="3E43CE30" w:rsidRDefault="00B93C55" w14:paraId="20D91E06" wp14:textId="0C1F9CBD">
      <w:pPr>
        <w:pStyle w:val="InfoBlue"/>
        <w:rPr>
          <w:color w:val="auto"/>
        </w:rPr>
      </w:pPr>
      <w:r w:rsidRPr="3E43CE30" w:rsidR="0B55ABED">
        <w:rPr>
          <w:color w:val="auto"/>
        </w:rPr>
        <w:t xml:space="preserve">Este documento tem como objetivo registrar e especificar os procedimentos dos testes em geral, dando uma </w:t>
      </w:r>
      <w:r w:rsidRPr="3E43CE30" w:rsidR="1604CE79">
        <w:rPr>
          <w:color w:val="auto"/>
        </w:rPr>
        <w:t>ênfase</w:t>
      </w:r>
      <w:r w:rsidRPr="3E43CE30" w:rsidR="0B55ABED">
        <w:rPr>
          <w:color w:val="auto"/>
        </w:rPr>
        <w:t xml:space="preserve"> maior no </w:t>
      </w:r>
      <w:r w:rsidRPr="3E43CE30" w:rsidR="25E98BC1">
        <w:rPr>
          <w:color w:val="auto"/>
        </w:rPr>
        <w:t>procedimento e na sua execução.</w:t>
      </w:r>
    </w:p>
    <w:p xmlns:wp14="http://schemas.microsoft.com/office/word/2010/wordml" w:rsidR="00B93C55" w:rsidP="3E43CE30" w:rsidRDefault="00B93C55" w14:paraId="455D55EB" wp14:textId="5279D68D">
      <w:pPr>
        <w:pStyle w:val="Ttulo2"/>
        <w:numPr>
          <w:ilvl w:val="1"/>
          <w:numId w:val="2"/>
        </w:numPr>
        <w:rPr>
          <w:rFonts w:cs="Arial"/>
          <w:sz w:val="24"/>
          <w:szCs w:val="24"/>
          <w:lang w:val="pt-BR"/>
        </w:rPr>
      </w:pPr>
      <w:bookmarkStart w:name="_Toc456598590" w:id="0"/>
      <w:bookmarkStart w:name="_Toc456600921" w:id="1"/>
      <w:bookmarkStart w:name="_Toc516408091" w:id="2"/>
      <w:r w:rsidRPr="3E43CE30" w:rsidR="00B93C55">
        <w:rPr>
          <w:rFonts w:cs="Arial"/>
          <w:sz w:val="24"/>
          <w:szCs w:val="24"/>
          <w:lang w:val="pt-BR"/>
        </w:rPr>
        <w:t>Referências</w:t>
      </w:r>
    </w:p>
    <w:p xmlns:wp14="http://schemas.microsoft.com/office/word/2010/wordml" w:rsidR="00B93C55" w:rsidP="3E43CE30" w:rsidRDefault="00B93C55" w14:paraId="1A8A572A" wp14:textId="5148056F">
      <w:pPr>
        <w:pStyle w:val="Ttulo2"/>
        <w:ind w:left="0"/>
        <w:rPr>
          <w:rFonts w:cs="Arial"/>
          <w:sz w:val="24"/>
          <w:szCs w:val="24"/>
          <w:lang w:val="pt-BR"/>
        </w:rPr>
      </w:pPr>
    </w:p>
    <w:tbl>
      <w:tblPr>
        <w:tblW w:w="9360" w:type="dxa"/>
        <w:tblInd w:w="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468"/>
        <w:gridCol w:w="2472"/>
        <w:gridCol w:w="3420"/>
      </w:tblGrid>
      <w:tr xmlns:wp14="http://schemas.microsoft.com/office/word/2010/wordml" w:rsidR="00B93C55" w:rsidTr="3E43CE30" w14:paraId="5EDD098A" wp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Mar/>
          </w:tcPr>
          <w:p w:rsidR="00B93C55" w:rsidRDefault="00B93C55" w14:paraId="2DBCFD05" wp14:textId="77777777">
            <w:pPr>
              <w:pStyle w:val="Tabletex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Documento</w:t>
            </w:r>
          </w:p>
        </w:tc>
        <w:tc>
          <w:tcPr>
            <w:tcW w:w="2472" w:type="dxa"/>
            <w:tcMar/>
          </w:tcPr>
          <w:p w:rsidR="00B93C55" w:rsidRDefault="00B93C55" w14:paraId="7078D1A4" wp14:textId="77777777">
            <w:pPr>
              <w:pStyle w:val="Tabletex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Data de Criação (*)</w:t>
            </w:r>
          </w:p>
        </w:tc>
        <w:tc>
          <w:tcPr>
            <w:tcW w:w="3420" w:type="dxa"/>
            <w:tcMar/>
          </w:tcPr>
          <w:p w:rsidR="00B93C55" w:rsidRDefault="00B93C55" w14:paraId="636485BE" wp14:textId="77777777">
            <w:pPr>
              <w:pStyle w:val="Tabletex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Fonte de Origem</w:t>
            </w:r>
          </w:p>
        </w:tc>
      </w:tr>
      <w:tr xmlns:wp14="http://schemas.microsoft.com/office/word/2010/wordml" w:rsidR="00B93C55" w:rsidTr="3E43CE30" w14:paraId="6D98A12B" wp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Mar/>
          </w:tcPr>
          <w:p w:rsidR="00B93C55" w:rsidP="3E43CE30" w:rsidRDefault="00B93C55" w14:paraId="2946DB82" wp14:textId="7504BF77">
            <w:pPr>
              <w:pStyle w:val="Tabletext"/>
              <w:rPr>
                <w:sz w:val="24"/>
                <w:szCs w:val="24"/>
                <w:lang w:val="pt-BR"/>
              </w:rPr>
            </w:pPr>
            <w:r w:rsidRPr="3E43CE30" w:rsidR="4A3B4735">
              <w:rPr>
                <w:sz w:val="24"/>
                <w:szCs w:val="24"/>
                <w:lang w:val="pt-BR"/>
              </w:rPr>
              <w:t>Apresentação do PI 2</w:t>
            </w:r>
          </w:p>
        </w:tc>
        <w:tc>
          <w:tcPr>
            <w:tcW w:w="2472" w:type="dxa"/>
            <w:tcMar/>
          </w:tcPr>
          <w:p w:rsidR="00B93C55" w:rsidP="3E43CE30" w:rsidRDefault="00B93C55" w14:paraId="5997CC1D" wp14:textId="5094F078">
            <w:pPr>
              <w:pStyle w:val="Tabletext"/>
              <w:rPr>
                <w:sz w:val="24"/>
                <w:szCs w:val="24"/>
                <w:lang w:val="pt-BR"/>
              </w:rPr>
            </w:pPr>
            <w:r w:rsidRPr="3E43CE30" w:rsidR="4A3B4735">
              <w:rPr>
                <w:sz w:val="24"/>
                <w:szCs w:val="24"/>
                <w:lang w:val="pt-BR"/>
              </w:rPr>
              <w:t>14/04/2025</w:t>
            </w:r>
          </w:p>
        </w:tc>
        <w:tc>
          <w:tcPr>
            <w:tcW w:w="3420" w:type="dxa"/>
            <w:tcMar/>
          </w:tcPr>
          <w:p w:rsidR="00B93C55" w:rsidRDefault="00B93C55" w14:paraId="110FFD37" wp14:textId="77777777">
            <w:pPr>
              <w:pStyle w:val="Tabletext"/>
              <w:rPr>
                <w:sz w:val="24"/>
                <w:lang w:val="pt-BR"/>
              </w:rPr>
            </w:pPr>
          </w:p>
        </w:tc>
      </w:tr>
      <w:tr xmlns:wp14="http://schemas.microsoft.com/office/word/2010/wordml" w:rsidR="00B93C55" w:rsidTr="3E43CE30" w14:paraId="6B699379" wp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Mar/>
          </w:tcPr>
          <w:p w:rsidR="00B93C55" w:rsidP="3E43CE30" w:rsidRDefault="00B93C55" w14:paraId="3FE9F23F" wp14:textId="0BB3B371">
            <w:pPr>
              <w:pStyle w:val="Tabletext"/>
              <w:rPr>
                <w:sz w:val="24"/>
                <w:szCs w:val="24"/>
                <w:lang w:val="pt-BR"/>
              </w:rPr>
            </w:pPr>
            <w:r w:rsidRPr="3E43CE30" w:rsidR="4A3B4735">
              <w:rPr>
                <w:sz w:val="24"/>
                <w:szCs w:val="24"/>
                <w:lang w:val="pt-BR"/>
              </w:rPr>
              <w:t>Plano de Testes</w:t>
            </w:r>
          </w:p>
        </w:tc>
        <w:tc>
          <w:tcPr>
            <w:tcW w:w="2472" w:type="dxa"/>
            <w:tcMar/>
          </w:tcPr>
          <w:p w:rsidR="00B93C55" w:rsidP="3E43CE30" w:rsidRDefault="00B93C55" w14:paraId="1F72F646" wp14:textId="2CFB281E">
            <w:pPr>
              <w:pStyle w:val="Tabletext"/>
              <w:rPr>
                <w:sz w:val="24"/>
                <w:szCs w:val="24"/>
                <w:lang w:val="pt-BR"/>
              </w:rPr>
            </w:pPr>
            <w:r w:rsidRPr="3E43CE30" w:rsidR="4A3B4735">
              <w:rPr>
                <w:sz w:val="24"/>
                <w:szCs w:val="24"/>
                <w:lang w:val="pt-BR"/>
              </w:rPr>
              <w:t>21/08/2025</w:t>
            </w:r>
          </w:p>
        </w:tc>
        <w:tc>
          <w:tcPr>
            <w:tcW w:w="3420" w:type="dxa"/>
            <w:tcMar/>
          </w:tcPr>
          <w:p w:rsidR="00B93C55" w:rsidRDefault="00B93C55" w14:paraId="08CE6F91" wp14:textId="77777777">
            <w:pPr>
              <w:pStyle w:val="Tabletext"/>
              <w:spacing w:after="0"/>
              <w:rPr>
                <w:sz w:val="24"/>
                <w:lang w:val="pt-BR"/>
              </w:rPr>
            </w:pPr>
          </w:p>
        </w:tc>
      </w:tr>
    </w:tbl>
    <w:bookmarkEnd w:id="0"/>
    <w:bookmarkEnd w:id="1"/>
    <w:bookmarkEnd w:id="2"/>
    <w:p xmlns:wp14="http://schemas.microsoft.com/office/word/2010/wordml" w:rsidR="00B93C55" w:rsidRDefault="00B93C55" w14:paraId="5D88C7B0" wp14:textId="77777777">
      <w:pPr>
        <w:pStyle w:val="Ttulo2"/>
        <w:ind w:left="360"/>
        <w:rPr>
          <w:rFonts w:cs="Arial"/>
          <w:b w:val="0"/>
          <w:bCs/>
          <w:color w:val="0000FF"/>
          <w:lang w:val="pt-BR"/>
        </w:rPr>
      </w:pPr>
      <w:r>
        <w:rPr>
          <w:rFonts w:cs="Arial"/>
          <w:b w:val="0"/>
          <w:bCs/>
          <w:color w:val="0000FF"/>
          <w:lang w:val="pt-BR"/>
        </w:rPr>
        <w:t>(*) Pode ser também a data da consulta ao documento publicado na Internet</w:t>
      </w:r>
    </w:p>
    <w:p xmlns:wp14="http://schemas.microsoft.com/office/word/2010/wordml" w:rsidR="00B93C55" w:rsidRDefault="00B93C55" w14:paraId="61CDCEAD" wp14:textId="77777777">
      <w:pPr>
        <w:pStyle w:val="Corpodetexto"/>
        <w:ind w:left="0"/>
        <w:rPr>
          <w:rFonts w:ascii="Arial" w:hAnsi="Arial" w:cs="Arial"/>
          <w:sz w:val="24"/>
          <w:lang w:val="pt-BR"/>
        </w:rPr>
      </w:pPr>
    </w:p>
    <w:p xmlns:wp14="http://schemas.microsoft.com/office/word/2010/wordml" w:rsidR="00B93C55" w:rsidRDefault="00B93C55" w14:paraId="1E9E93D4" wp14:textId="77777777">
      <w:pPr>
        <w:pStyle w:val="Ttulo2"/>
        <w:numPr>
          <w:ilvl w:val="0"/>
          <w:numId w:val="2"/>
        </w:numPr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Procedimentos Gerais de Teste</w:t>
      </w:r>
    </w:p>
    <w:p xmlns:wp14="http://schemas.microsoft.com/office/word/2010/wordml" w:rsidR="00B93C55" w:rsidP="3E43CE30" w:rsidRDefault="00B93C55" w14:paraId="61ADD653" wp14:textId="6FE48826">
      <w:pPr>
        <w:pStyle w:val="Ttulo2"/>
        <w:numPr>
          <w:ilvl w:val="1"/>
          <w:numId w:val="2"/>
        </w:numPr>
        <w:rPr>
          <w:rFonts w:cs="Arial"/>
          <w:sz w:val="24"/>
          <w:szCs w:val="24"/>
          <w:lang w:val="pt-BR"/>
        </w:rPr>
      </w:pPr>
      <w:r w:rsidRPr="3E43CE30" w:rsidR="00B93C55">
        <w:rPr>
          <w:rFonts w:cs="Arial"/>
          <w:sz w:val="24"/>
          <w:szCs w:val="24"/>
          <w:lang w:val="pt-BR"/>
        </w:rPr>
        <w:t xml:space="preserve">[PT001 – </w:t>
      </w:r>
      <w:r w:rsidRPr="3E43CE30" w:rsidR="453AD297">
        <w:rPr>
          <w:rFonts w:cs="Arial"/>
          <w:sz w:val="24"/>
          <w:szCs w:val="24"/>
          <w:lang w:val="pt-BR"/>
        </w:rPr>
        <w:t xml:space="preserve">Teste de </w:t>
      </w:r>
      <w:r w:rsidRPr="3E43CE30" w:rsidR="453AD297">
        <w:rPr>
          <w:rFonts w:cs="Arial"/>
          <w:sz w:val="24"/>
          <w:szCs w:val="24"/>
          <w:lang w:val="pt-BR"/>
        </w:rPr>
        <w:t>prototipo</w:t>
      </w:r>
      <w:r w:rsidRPr="3E43CE30" w:rsidR="453AD297">
        <w:rPr>
          <w:rFonts w:cs="Arial"/>
          <w:sz w:val="24"/>
          <w:szCs w:val="24"/>
          <w:lang w:val="pt-BR"/>
        </w:rPr>
        <w:t xml:space="preserve"> de baixa fidalidade</w:t>
      </w:r>
      <w:r w:rsidRPr="3E43CE30" w:rsidR="00B93C55">
        <w:rPr>
          <w:rFonts w:cs="Arial"/>
          <w:sz w:val="24"/>
          <w:szCs w:val="24"/>
          <w:lang w:val="pt-BR"/>
        </w:rPr>
        <w:t>]</w:t>
      </w:r>
    </w:p>
    <w:tbl>
      <w:tblPr>
        <w:tblW w:w="9198" w:type="dxa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5"/>
        <w:gridCol w:w="7653"/>
      </w:tblGrid>
      <w:tr xmlns:wp14="http://schemas.microsoft.com/office/word/2010/wordml" w:rsidR="00B93C55" w:rsidTr="3E43CE30" w14:paraId="267AB00A" wp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/>
          </w:tcPr>
          <w:p w:rsidR="00B93C55" w:rsidRDefault="00B93C55" w14:paraId="29FCE41E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Descrição</w:t>
            </w:r>
          </w:p>
        </w:tc>
        <w:tc>
          <w:tcPr>
            <w:tcW w:w="7653" w:type="dxa"/>
            <w:tcMar/>
          </w:tcPr>
          <w:p w:rsidR="00B93C55" w:rsidP="3E43CE30" w:rsidRDefault="00B93C55" w14:paraId="628E0F30" wp14:textId="1E239F4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1186C51A">
              <w:rPr>
                <w:rFonts w:ascii="Arial" w:hAnsi="Arial" w:cs="Arial"/>
                <w:color w:val="auto"/>
                <w:sz w:val="24"/>
                <w:szCs w:val="24"/>
              </w:rPr>
              <w:t>Este teste teve o intuito de usar o protótipo de baixa fidelidade para navegar por ele se forma manual, averiguando se estava tudo correto naquela etapa.</w:t>
            </w:r>
          </w:p>
        </w:tc>
      </w:tr>
      <w:tr xmlns:wp14="http://schemas.microsoft.com/office/word/2010/wordml" w:rsidR="00B93C55" w:rsidTr="3E43CE30" w14:paraId="15309E71" wp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/>
          </w:tcPr>
          <w:p w:rsidR="00B93C55" w:rsidRDefault="00B93C55" w14:paraId="1AEF3533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Configuração</w:t>
            </w:r>
          </w:p>
          <w:p w:rsidR="00B93C55" w:rsidRDefault="00B93C55" w14:paraId="4F8883A8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 ambiente</w:t>
            </w:r>
          </w:p>
        </w:tc>
        <w:tc>
          <w:tcPr>
            <w:tcW w:w="7653" w:type="dxa"/>
            <w:tcMar/>
          </w:tcPr>
          <w:p w:rsidR="00B93C55" w:rsidP="3E43CE30" w:rsidRDefault="00B93C55" w14:paraId="78EC5BC7" wp14:textId="035131FC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6B516399">
              <w:rPr>
                <w:rFonts w:ascii="Arial" w:hAnsi="Arial" w:cs="Arial"/>
                <w:color w:val="auto"/>
                <w:sz w:val="24"/>
                <w:szCs w:val="24"/>
              </w:rPr>
              <w:t xml:space="preserve">O ambiente foi a sala de aula mesma, usada o protótipo de baixa fidelidade pelo grupo, validando se a </w:t>
            </w:r>
            <w:r w:rsidRPr="3E43CE30" w:rsidR="6B516399">
              <w:rPr>
                <w:rFonts w:ascii="Arial" w:hAnsi="Arial" w:cs="Arial"/>
                <w:color w:val="auto"/>
                <w:sz w:val="24"/>
                <w:szCs w:val="24"/>
              </w:rPr>
              <w:t>navegçaõ</w:t>
            </w:r>
            <w:r w:rsidRPr="3E43CE30" w:rsidR="6B516399">
              <w:rPr>
                <w:rFonts w:ascii="Arial" w:hAnsi="Arial" w:cs="Arial"/>
                <w:color w:val="auto"/>
                <w:sz w:val="24"/>
                <w:szCs w:val="24"/>
              </w:rPr>
              <w:t xml:space="preserve"> pelo aplicativo estava correta.</w:t>
            </w:r>
          </w:p>
          <w:p w:rsidR="00B93C55" w:rsidP="3E43CE30" w:rsidRDefault="00B93C55" w14:paraId="2CE65DFC" wp14:textId="6AB142BC">
            <w:pPr>
              <w:pStyle w:val="Cabealh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67442D56">
              <w:rPr>
                <w:rFonts w:ascii="Arial" w:hAnsi="Arial" w:cs="Arial"/>
                <w:color w:val="auto"/>
                <w:sz w:val="24"/>
                <w:szCs w:val="24"/>
              </w:rPr>
              <w:t xml:space="preserve">Foi usada </w:t>
            </w:r>
            <w:r w:rsidRPr="3E43CE30" w:rsidR="67442D56">
              <w:rPr>
                <w:rFonts w:ascii="Arial" w:hAnsi="Arial" w:cs="Arial"/>
                <w:color w:val="auto"/>
                <w:sz w:val="24"/>
                <w:szCs w:val="24"/>
              </w:rPr>
              <w:t>papel</w:t>
            </w:r>
            <w:r w:rsidRPr="3E43CE30" w:rsidR="67442D56">
              <w:rPr>
                <w:rFonts w:ascii="Arial" w:hAnsi="Arial" w:cs="Arial"/>
                <w:color w:val="auto"/>
                <w:sz w:val="24"/>
                <w:szCs w:val="24"/>
              </w:rPr>
              <w:t xml:space="preserve"> e caneta para isso</w:t>
            </w:r>
          </w:p>
          <w:p w:rsidR="00B93C55" w:rsidP="3E43CE30" w:rsidRDefault="00B93C55" w14:paraId="4CE66F9C" wp14:textId="279496B2">
            <w:pPr>
              <w:pStyle w:val="Cabealh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00FB7172">
              <w:rPr>
                <w:rFonts w:ascii="Arial" w:hAnsi="Arial" w:cs="Arial"/>
                <w:color w:val="auto"/>
                <w:sz w:val="24"/>
                <w:szCs w:val="24"/>
              </w:rPr>
              <w:t xml:space="preserve">Verificou-se se </w:t>
            </w:r>
            <w:r w:rsidRPr="3E43CE30" w:rsidR="223EABA7">
              <w:rPr>
                <w:rFonts w:ascii="Arial" w:hAnsi="Arial" w:cs="Arial"/>
                <w:color w:val="auto"/>
                <w:sz w:val="24"/>
                <w:szCs w:val="24"/>
              </w:rPr>
              <w:t>a quantidade de telas estava</w:t>
            </w:r>
            <w:r w:rsidRPr="3E43CE30" w:rsidR="00FB717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3E43CE30" w:rsidR="00FB7172">
              <w:rPr>
                <w:rFonts w:ascii="Arial" w:hAnsi="Arial" w:cs="Arial"/>
                <w:color w:val="auto"/>
                <w:sz w:val="24"/>
                <w:szCs w:val="24"/>
              </w:rPr>
              <w:t>corretas</w:t>
            </w:r>
            <w:r w:rsidRPr="3E43CE30" w:rsidR="00FB7172">
              <w:rPr>
                <w:rFonts w:ascii="Arial" w:hAnsi="Arial" w:cs="Arial"/>
                <w:color w:val="auto"/>
                <w:sz w:val="24"/>
                <w:szCs w:val="24"/>
              </w:rPr>
              <w:t xml:space="preserve"> e as funcionalidades.</w:t>
            </w:r>
          </w:p>
        </w:tc>
      </w:tr>
      <w:tr xmlns:wp14="http://schemas.microsoft.com/office/word/2010/wordml" w:rsidR="00B93C55" w:rsidTr="3E43CE30" w14:paraId="1B915725" wp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/>
          </w:tcPr>
          <w:p w:rsidR="00B93C55" w:rsidRDefault="00B93C55" w14:paraId="78503A16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Ferramentas</w:t>
            </w:r>
          </w:p>
          <w:p w:rsidR="00B93C55" w:rsidRDefault="00B93C55" w14:paraId="6B24B41D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 apoio</w:t>
            </w:r>
          </w:p>
        </w:tc>
        <w:tc>
          <w:tcPr>
            <w:tcW w:w="7653" w:type="dxa"/>
            <w:tcMar/>
          </w:tcPr>
          <w:p w:rsidR="00B93C55" w:rsidP="3E43CE30" w:rsidRDefault="00B93C55" w14:paraId="35347E89" wp14:textId="4B5956D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73257F89">
              <w:rPr>
                <w:rFonts w:ascii="Arial" w:hAnsi="Arial" w:cs="Arial"/>
                <w:color w:val="auto"/>
                <w:sz w:val="24"/>
                <w:szCs w:val="24"/>
              </w:rPr>
              <w:t xml:space="preserve">Documentação com o </w:t>
            </w:r>
            <w:r w:rsidRPr="3E43CE30" w:rsidR="73257F89">
              <w:rPr>
                <w:rFonts w:ascii="Arial" w:hAnsi="Arial" w:cs="Arial"/>
                <w:color w:val="auto"/>
                <w:sz w:val="24"/>
                <w:szCs w:val="24"/>
              </w:rPr>
              <w:t>backstory</w:t>
            </w:r>
            <w:r w:rsidRPr="3E43CE30" w:rsidR="73257F89">
              <w:rPr>
                <w:rFonts w:ascii="Arial" w:hAnsi="Arial" w:cs="Arial"/>
                <w:color w:val="auto"/>
                <w:sz w:val="24"/>
                <w:szCs w:val="24"/>
              </w:rPr>
              <w:t xml:space="preserve"> e fun</w:t>
            </w:r>
            <w:r w:rsidRPr="3E43CE30" w:rsidR="233DCEEB">
              <w:rPr>
                <w:rFonts w:ascii="Arial" w:hAnsi="Arial" w:cs="Arial"/>
                <w:color w:val="auto"/>
                <w:sz w:val="24"/>
                <w:szCs w:val="24"/>
              </w:rPr>
              <w:t>cionalidades</w:t>
            </w:r>
          </w:p>
        </w:tc>
      </w:tr>
      <w:tr xmlns:wp14="http://schemas.microsoft.com/office/word/2010/wordml" w:rsidR="00B93C55" w:rsidTr="3E43CE30" w14:paraId="2D781A43" wp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/>
          </w:tcPr>
          <w:p w:rsidR="00B93C55" w:rsidRDefault="00B93C55" w14:paraId="67874959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Passos</w:t>
            </w:r>
          </w:p>
        </w:tc>
        <w:tc>
          <w:tcPr>
            <w:tcW w:w="7653" w:type="dxa"/>
            <w:tcMar/>
          </w:tcPr>
          <w:p w:rsidR="00B93C55" w:rsidRDefault="00B93C55" w14:paraId="41CB7157" wp14:textId="77777777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[Descrição dos passos deste procedimento]</w:t>
            </w:r>
          </w:p>
          <w:p w:rsidR="00B93C55" w:rsidP="3E43CE30" w:rsidRDefault="00B93C55" w14:paraId="494E4579" wp14:textId="42D4407B">
            <w:pPr>
              <w:numPr>
                <w:ilvl w:val="1"/>
                <w:numId w:val="4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>Navegar pela tela inicial</w:t>
            </w:r>
          </w:p>
          <w:p w:rsidR="00B93C55" w:rsidP="3E43CE30" w:rsidRDefault="00B93C55" w14:paraId="187D06AC" wp14:textId="14D96A31">
            <w:pPr>
              <w:numPr>
                <w:ilvl w:val="1"/>
                <w:numId w:val="4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>Testar a tela inicial</w:t>
            </w:r>
          </w:p>
          <w:p w:rsidR="00B93C55" w:rsidP="3E43CE30" w:rsidRDefault="00B93C55" w14:paraId="02CCBC34" wp14:textId="33424946">
            <w:pPr>
              <w:numPr>
                <w:ilvl w:val="1"/>
                <w:numId w:val="4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>Avançar para a tela seguinte</w:t>
            </w:r>
          </w:p>
          <w:p w:rsidR="00B93C55" w:rsidP="3E43CE30" w:rsidRDefault="00B93C55" w14:paraId="0722C65A" wp14:textId="3F79E5AA">
            <w:pPr>
              <w:numPr>
                <w:ilvl w:val="1"/>
                <w:numId w:val="4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>Entrar na tela de home do aplicativo</w:t>
            </w:r>
          </w:p>
          <w:p w:rsidR="00B93C55" w:rsidP="3E43CE30" w:rsidRDefault="00B93C55" w14:paraId="7875C8BB" wp14:textId="6B7FC765">
            <w:pPr>
              <w:numPr>
                <w:ilvl w:val="1"/>
                <w:numId w:val="4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 xml:space="preserve">Testar se os </w:t>
            </w: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>botões</w:t>
            </w: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 xml:space="preserve"> e funcionalidades estão corretos</w:t>
            </w:r>
          </w:p>
          <w:p w:rsidR="00B93C55" w:rsidP="3E43CE30" w:rsidRDefault="00B93C55" w14:paraId="13470114" wp14:textId="67391FB6">
            <w:pPr>
              <w:numPr>
                <w:ilvl w:val="1"/>
                <w:numId w:val="4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3E43CE30" w:rsidR="09BD3C90">
              <w:rPr>
                <w:rFonts w:ascii="Arial" w:hAnsi="Arial" w:cs="Arial"/>
                <w:color w:val="auto"/>
                <w:sz w:val="24"/>
                <w:szCs w:val="24"/>
              </w:rPr>
              <w:t>Navegar pelo aplicativo</w:t>
            </w:r>
          </w:p>
        </w:tc>
      </w:tr>
    </w:tbl>
    <w:p xmlns:wp14="http://schemas.microsoft.com/office/word/2010/wordml" w:rsidR="00B93C55" w:rsidRDefault="00B93C55" w14:paraId="6BB9E253" wp14:textId="77777777"/>
    <w:p xmlns:wp14="http://schemas.microsoft.com/office/word/2010/wordml" w:rsidR="00B93C55" w:rsidRDefault="00B93C55" w14:paraId="27D30376" wp14:textId="77777777">
      <w:pPr>
        <w:pStyle w:val="Ttulo2"/>
        <w:ind w:left="360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2.n.[PT00n – Nome do Procedimento de Teste 2]</w:t>
      </w:r>
    </w:p>
    <w:tbl>
      <w:tblPr>
        <w:tblW w:w="0" w:type="auto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8"/>
        <w:gridCol w:w="7640"/>
      </w:tblGrid>
      <w:tr xmlns:wp14="http://schemas.microsoft.com/office/word/2010/wordml" w:rsidR="00B93C55" w14:paraId="2EF225A7" wp14:textId="77777777">
        <w:tblPrEx>
          <w:tblCellMar>
            <w:top w:w="0" w:type="dxa"/>
            <w:bottom w:w="0" w:type="dxa"/>
          </w:tblCellMar>
        </w:tblPrEx>
        <w:tc>
          <w:tcPr>
            <w:tcW w:w="1447" w:type="dxa"/>
          </w:tcPr>
          <w:p w:rsidR="00B93C55" w:rsidRDefault="00B93C55" w14:paraId="07DD280C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Descrição</w:t>
            </w:r>
          </w:p>
        </w:tc>
        <w:tc>
          <w:tcPr>
            <w:tcW w:w="7901" w:type="dxa"/>
          </w:tcPr>
          <w:p w:rsidR="00B93C55" w:rsidRDefault="00B93C55" w14:paraId="3DB9FFA5" wp14:textId="77777777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[Descrição resumida da finalidade deste procedimento de teste.]</w:t>
            </w:r>
          </w:p>
        </w:tc>
      </w:tr>
      <w:tr xmlns:wp14="http://schemas.microsoft.com/office/word/2010/wordml" w:rsidR="00B93C55" w14:paraId="37F5FE8D" wp14:textId="77777777">
        <w:tblPrEx>
          <w:tblCellMar>
            <w:top w:w="0" w:type="dxa"/>
            <w:bottom w:w="0" w:type="dxa"/>
          </w:tblCellMar>
        </w:tblPrEx>
        <w:tc>
          <w:tcPr>
            <w:tcW w:w="1447" w:type="dxa"/>
          </w:tcPr>
          <w:p w:rsidR="00B93C55" w:rsidRDefault="00B93C55" w14:paraId="5BE2C107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Configuração</w:t>
            </w:r>
          </w:p>
          <w:p w:rsidR="00B93C55" w:rsidRDefault="00B93C55" w14:paraId="0D8E914A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 ambiente</w:t>
            </w:r>
          </w:p>
        </w:tc>
        <w:tc>
          <w:tcPr>
            <w:tcW w:w="7901" w:type="dxa"/>
          </w:tcPr>
          <w:p w:rsidR="00B93C55" w:rsidRDefault="00B93C55" w14:paraId="35117F6D" wp14:textId="77777777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[Especificação do ambiente inicial para execução dos testes, para que os resultados esperados possam ser obtidos.]</w:t>
            </w:r>
          </w:p>
          <w:p w:rsidR="00B93C55" w:rsidRDefault="00B93C55" w14:paraId="4990247B" wp14:textId="77777777">
            <w:pPr>
              <w:pStyle w:val="Cabealh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[configuração de hardware e software das estações/servidores de teste;]</w:t>
            </w:r>
          </w:p>
          <w:p w:rsidR="00B93C55" w:rsidRDefault="00B93C55" w14:paraId="380A8B48" wp14:textId="77777777">
            <w:pPr>
              <w:pStyle w:val="Cabealh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[massa de dados para o teste;]</w:t>
            </w:r>
          </w:p>
          <w:p w:rsidR="00B93C55" w:rsidRDefault="00B93C55" w14:paraId="72984949" wp14:textId="77777777">
            <w:pPr>
              <w:pStyle w:val="Cabealh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[periféricos de hardware;]</w:t>
            </w:r>
          </w:p>
          <w:p w:rsidR="00B93C55" w:rsidRDefault="00B93C55" w14:paraId="2811379E" wp14:textId="77777777">
            <w:pPr>
              <w:pStyle w:val="Cabealh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[configuração de rede;]</w:t>
            </w:r>
          </w:p>
          <w:p w:rsidR="00B93C55" w:rsidRDefault="00B93C55" w14:paraId="12FB7F24" wp14:textId="77777777">
            <w:pPr>
              <w:pStyle w:val="Cabealh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[processos executados em paralelo;]</w:t>
            </w:r>
          </w:p>
        </w:tc>
      </w:tr>
      <w:tr xmlns:wp14="http://schemas.microsoft.com/office/word/2010/wordml" w:rsidR="00B93C55" w14:paraId="4899C978" wp14:textId="77777777">
        <w:tblPrEx>
          <w:tblCellMar>
            <w:top w:w="0" w:type="dxa"/>
            <w:bottom w:w="0" w:type="dxa"/>
          </w:tblCellMar>
        </w:tblPrEx>
        <w:tc>
          <w:tcPr>
            <w:tcW w:w="1447" w:type="dxa"/>
          </w:tcPr>
          <w:p w:rsidR="00B93C55" w:rsidRDefault="00B93C55" w14:paraId="45C29610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Ferramentas</w:t>
            </w:r>
          </w:p>
          <w:p w:rsidR="00B93C55" w:rsidRDefault="00B93C55" w14:paraId="5B39788B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 apoio</w:t>
            </w:r>
          </w:p>
        </w:tc>
        <w:tc>
          <w:tcPr>
            <w:tcW w:w="7901" w:type="dxa"/>
          </w:tcPr>
          <w:p w:rsidR="00B93C55" w:rsidRDefault="00B93C55" w14:paraId="6F0398DD" wp14:textId="77777777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[Ferramentas e componentes utilizados para auxiliar as atividades de teste.]</w:t>
            </w:r>
          </w:p>
        </w:tc>
      </w:tr>
      <w:tr xmlns:wp14="http://schemas.microsoft.com/office/word/2010/wordml" w:rsidR="00B93C55" w14:paraId="5B8D5A22" wp14:textId="77777777">
        <w:tblPrEx>
          <w:tblCellMar>
            <w:top w:w="0" w:type="dxa"/>
            <w:bottom w:w="0" w:type="dxa"/>
          </w:tblCellMar>
        </w:tblPrEx>
        <w:tc>
          <w:tcPr>
            <w:tcW w:w="1447" w:type="dxa"/>
          </w:tcPr>
          <w:p w:rsidR="00B93C55" w:rsidRDefault="00B93C55" w14:paraId="0AAF7321" wp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Passos</w:t>
            </w:r>
          </w:p>
        </w:tc>
        <w:tc>
          <w:tcPr>
            <w:tcW w:w="7901" w:type="dxa"/>
          </w:tcPr>
          <w:p w:rsidR="00B93C55" w:rsidRDefault="00B93C55" w14:paraId="22AD8C2D" wp14:textId="77777777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[Descrição dos passos deste procedimento]</w:t>
            </w:r>
          </w:p>
          <w:p w:rsidR="00B93C55" w:rsidRDefault="00B93C55" w14:paraId="7E30D975" wp14:textId="77777777">
            <w:pPr>
              <w:numPr>
                <w:ilvl w:val="1"/>
                <w:numId w:val="4"/>
              </w:num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[Passo 1]</w:t>
            </w:r>
          </w:p>
          <w:p w:rsidR="00B93C55" w:rsidRDefault="00B93C55" w14:paraId="39626F3C" wp14:textId="77777777">
            <w:pPr>
              <w:numPr>
                <w:ilvl w:val="1"/>
                <w:numId w:val="4"/>
              </w:num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[Passo 2]</w:t>
            </w:r>
          </w:p>
        </w:tc>
      </w:tr>
    </w:tbl>
    <w:p xmlns:wp14="http://schemas.microsoft.com/office/word/2010/wordml" w:rsidR="00B93C55" w:rsidRDefault="00B93C55" w14:paraId="23DE523C" wp14:textId="77777777"/>
    <w:sectPr w:rsidR="00B93C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orient="portrait" w:code="9"/>
      <w:pgMar w:top="1701" w:right="851" w:bottom="1701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93C55" w:rsidRDefault="00B93C55" w14:paraId="44E871BC" wp14:textId="77777777">
      <w:r>
        <w:separator/>
      </w:r>
    </w:p>
  </w:endnote>
  <w:endnote w:type="continuationSeparator" w:id="0">
    <w:p xmlns:wp14="http://schemas.microsoft.com/office/word/2010/wordml" w:rsidR="00B93C55" w:rsidRDefault="00B93C55" w14:paraId="144A5D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93C55" w:rsidRDefault="00B93C55" w14:paraId="5630AD66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top w:val="single" w:color="auto" w:sz="4" w:space="0"/>
        <w:left w:val="single" w:color="auto" w:sz="4" w:space="0"/>
        <w:right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0"/>
      <w:gridCol w:w="3136"/>
      <w:gridCol w:w="1724"/>
      <w:gridCol w:w="2880"/>
      <w:gridCol w:w="900"/>
    </w:tblGrid>
    <w:tr xmlns:wp14="http://schemas.microsoft.com/office/word/2010/wordml" w:rsidR="00B93C55" w14:paraId="16644FB4" wp14:textId="77777777">
      <w:tblPrEx>
        <w:tblCellMar>
          <w:top w:w="0" w:type="dxa"/>
          <w:bottom w:w="0" w:type="dxa"/>
        </w:tblCellMar>
      </w:tblPrEx>
      <w:tc>
        <w:tcPr>
          <w:tcW w:w="1080" w:type="dxa"/>
        </w:tcPr>
        <w:p w:rsidR="00B93C55" w:rsidRDefault="00B93C55" w14:paraId="7A4E9467" wp14:textId="77777777">
          <w:pPr>
            <w:pStyle w:val="Rodap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Área: </w:t>
          </w:r>
          <w:r>
            <w:rPr>
              <w:rFonts w:ascii="Arial" w:hAnsi="Arial" w:cs="Arial"/>
              <w:sz w:val="14"/>
            </w:rPr>
            <w:t>&lt;Sigla&gt;</w:t>
          </w:r>
        </w:p>
      </w:tc>
      <w:tc>
        <w:tcPr>
          <w:tcW w:w="3136" w:type="dxa"/>
        </w:tcPr>
        <w:p w:rsidR="00B93C55" w:rsidRDefault="00B93C55" w14:paraId="22F542D0" wp14:textId="77777777">
          <w:pPr>
            <w:pStyle w:val="Rodap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Projeto: </w:t>
          </w:r>
          <w:r>
            <w:rPr>
              <w:rFonts w:ascii="Arial" w:hAnsi="Arial" w:cs="Arial"/>
              <w:sz w:val="14"/>
            </w:rPr>
            <w:t>&lt;Sigla / Nome do Projeto&gt;</w:t>
          </w:r>
        </w:p>
        <w:p w:rsidR="00B93C55" w:rsidRDefault="00B93C55" w14:paraId="3B7B4B86" wp14:textId="77777777">
          <w:pPr>
            <w:pStyle w:val="Rodap"/>
            <w:rPr>
              <w:rFonts w:ascii="Arial" w:hAnsi="Arial" w:cs="Arial"/>
              <w:sz w:val="14"/>
            </w:rPr>
          </w:pPr>
        </w:p>
      </w:tc>
      <w:tc>
        <w:tcPr>
          <w:tcW w:w="1724" w:type="dxa"/>
        </w:tcPr>
        <w:p w:rsidR="00B93C55" w:rsidRDefault="00B93C55" w14:paraId="58F8D016" wp14:textId="77777777">
          <w:pPr>
            <w:pStyle w:val="Rodap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Emissão: </w:t>
          </w:r>
          <w:r>
            <w:rPr>
              <w:rFonts w:ascii="Arial" w:hAnsi="Arial" w:cs="Arial"/>
              <w:sz w:val="14"/>
            </w:rPr>
            <w:t>&lt;00/00/0000&gt;</w:t>
          </w:r>
        </w:p>
      </w:tc>
      <w:tc>
        <w:tcPr>
          <w:tcW w:w="2880" w:type="dxa"/>
        </w:tcPr>
        <w:p w:rsidR="00B93C55" w:rsidRDefault="00B93C55" w14:paraId="578F2074" wp14:textId="77777777">
          <w:pPr>
            <w:pStyle w:val="Rodap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Arquivo: </w:t>
          </w:r>
          <w:r>
            <w:rPr>
              <w:rFonts w:ascii="Arial" w:hAnsi="Arial" w:cs="Arial"/>
              <w:sz w:val="14"/>
            </w:rPr>
            <w:t>&lt;Nome do Arquivo&gt;</w:t>
          </w:r>
        </w:p>
      </w:tc>
      <w:tc>
        <w:tcPr>
          <w:tcW w:w="900" w:type="dxa"/>
        </w:tcPr>
        <w:p w:rsidR="00B93C55" w:rsidRDefault="00B93C55" w14:paraId="35ED4CD6" wp14:textId="77777777">
          <w:pPr>
            <w:pStyle w:val="Rodap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14"/>
            </w:rPr>
            <w:t xml:space="preserve">Pág </w:t>
          </w: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PAGE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690427">
            <w:rPr>
              <w:rFonts w:ascii="Arial" w:hAnsi="Arial" w:cs="Arial"/>
              <w:noProof/>
              <w:sz w:val="14"/>
            </w:rPr>
            <w:t>1</w:t>
          </w:r>
          <w:r>
            <w:rPr>
              <w:rFonts w:ascii="Arial" w:hAnsi="Arial" w:cs="Arial"/>
              <w:sz w:val="14"/>
            </w:rPr>
            <w:fldChar w:fldCharType="end"/>
          </w:r>
          <w:r>
            <w:rPr>
              <w:rFonts w:ascii="Arial" w:hAnsi="Arial" w:cs="Arial"/>
              <w:sz w:val="14"/>
            </w:rPr>
            <w:t>/</w:t>
          </w: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SECTIONPAGES  \* MERGEFORMAT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690427">
            <w:rPr>
              <w:rFonts w:ascii="Arial" w:hAnsi="Arial" w:cs="Arial"/>
              <w:noProof/>
              <w:sz w:val="14"/>
            </w:rPr>
            <w:t>3</w:t>
          </w:r>
          <w:r>
            <w:rPr>
              <w:rFonts w:ascii="Arial" w:hAnsi="Arial" w:cs="Arial"/>
              <w:sz w:val="14"/>
            </w:rPr>
            <w:fldChar w:fldCharType="end"/>
          </w:r>
        </w:p>
      </w:tc>
    </w:tr>
  </w:tbl>
  <w:p xmlns:wp14="http://schemas.microsoft.com/office/word/2010/wordml" w:rsidR="00B93C55" w:rsidRDefault="00B93C55" w14:paraId="3A0FF5F2" wp14:textId="77777777">
    <w:pPr>
      <w:pStyle w:val="Rodap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93C55" w:rsidRDefault="00B93C55" w14:paraId="70DF9E56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93C55" w:rsidRDefault="00B93C55" w14:paraId="637805D2" wp14:textId="77777777">
      <w:r>
        <w:separator/>
      </w:r>
    </w:p>
  </w:footnote>
  <w:footnote w:type="continuationSeparator" w:id="0">
    <w:p xmlns:wp14="http://schemas.microsoft.com/office/word/2010/wordml" w:rsidR="00B93C55" w:rsidRDefault="00B93C55" w14:paraId="463F29E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93C55" w:rsidRDefault="00B93C55" w14:paraId="6DFB9E20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72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40"/>
      <w:gridCol w:w="5940"/>
      <w:gridCol w:w="1448"/>
    </w:tblGrid>
    <w:tr xmlns:wp14="http://schemas.microsoft.com/office/word/2010/wordml" w:rsidR="00690427" w:rsidTr="00B93C55" w14:paraId="52E56223" wp14:textId="77777777">
      <w:tblPrEx>
        <w:tblCellMar>
          <w:top w:w="0" w:type="dxa"/>
          <w:bottom w:w="0" w:type="dxa"/>
        </w:tblCellMar>
      </w:tblPrEx>
      <w:trPr>
        <w:trHeight w:val="180"/>
      </w:trPr>
      <w:tc>
        <w:tcPr>
          <w:tcW w:w="2340" w:type="dxa"/>
          <w:vAlign w:val="bottom"/>
        </w:tcPr>
        <w:p w:rsidR="00690427" w:rsidP="00B93C55" w:rsidRDefault="00F30E12" w14:paraId="07547A01" wp14:textId="77777777">
          <w:pPr>
            <w:pStyle w:val="Cabealho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D60BDEA" wp14:editId="7777777">
                <wp:extent cx="1371600" cy="276225"/>
                <wp:effectExtent l="0" t="0" r="0" b="0"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bottom"/>
        </w:tcPr>
        <w:p w:rsidR="00690427" w:rsidP="00B93C55" w:rsidRDefault="00690427" w14:paraId="5043CB0F" wp14:textId="77777777">
          <w:pPr>
            <w:pStyle w:val="Cabealho"/>
          </w:pPr>
        </w:p>
      </w:tc>
      <w:tc>
        <w:tcPr>
          <w:tcW w:w="1448" w:type="dxa"/>
          <w:vAlign w:val="center"/>
        </w:tcPr>
        <w:p w:rsidR="00690427" w:rsidP="00B93C55" w:rsidRDefault="00F30E12" w14:paraId="07459315" wp14:textId="77777777">
          <w:pPr>
            <w:pStyle w:val="Cabealho"/>
            <w:jc w:val="right"/>
            <w:rPr>
              <w:rFonts w:cs="Arial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3D4EACF4" wp14:editId="7777777">
                <wp:extent cx="800100" cy="28575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9" t="108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Pr="00690427" w:rsidR="00B93C55" w:rsidP="00690427" w:rsidRDefault="00B93C55" w14:paraId="6537F28F" wp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93C55" w:rsidRDefault="00B93C55" w14:paraId="738610EB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9FA"/>
    <w:multiLevelType w:val="hybridMultilevel"/>
    <w:tmpl w:val="08EEEB6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63D19CE"/>
    <w:multiLevelType w:val="hybridMultilevel"/>
    <w:tmpl w:val="13F051CA"/>
    <w:lvl w:ilvl="0" w:tplc="7BD2AA9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hAnsi="Arial"/>
      </w:rPr>
    </w:lvl>
    <w:lvl w:ilvl="1" w:tplc="7BD2AA9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hAnsi="Arial"/>
      </w:rPr>
    </w:lvl>
    <w:lvl w:ilvl="2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</w:rPr>
    </w:lvl>
  </w:abstractNum>
  <w:abstractNum w:abstractNumId="3" w15:restartNumberingAfterBreak="0">
    <w:nsid w:val="2956117E"/>
    <w:multiLevelType w:val="hybridMultilevel"/>
    <w:tmpl w:val="9A8C600C"/>
    <w:lvl w:ilvl="0" w:tplc="25A21C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D1B6856"/>
    <w:multiLevelType w:val="hybridMultilevel"/>
    <w:tmpl w:val="F4C6EA52"/>
    <w:lvl w:ilvl="0" w:tplc="7BD2AA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hAnsi="Arial"/>
      </w:rPr>
    </w:lvl>
    <w:lvl w:ilvl="1" w:tplc="25A21C7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5" w15:restartNumberingAfterBreak="0">
    <w:nsid w:val="42AA35F0"/>
    <w:multiLevelType w:val="hybridMultilevel"/>
    <w:tmpl w:val="E9D65A5A"/>
    <w:lvl w:ilvl="0" w:tplc="25A21C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100B9A"/>
    <w:multiLevelType w:val="hybridMultilevel"/>
    <w:tmpl w:val="776C03D6"/>
    <w:lvl w:ilvl="0" w:tplc="25A21C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6211122">
    <w:abstractNumId w:val="2"/>
  </w:num>
  <w:num w:numId="2" w16cid:durableId="1879708259">
    <w:abstractNumId w:val="1"/>
  </w:num>
  <w:num w:numId="3" w16cid:durableId="18557192">
    <w:abstractNumId w:val="3"/>
  </w:num>
  <w:num w:numId="4" w16cid:durableId="1249849257">
    <w:abstractNumId w:val="4"/>
  </w:num>
  <w:num w:numId="5" w16cid:durableId="763693930">
    <w:abstractNumId w:val="0"/>
  </w:num>
  <w:num w:numId="6" w16cid:durableId="576748172">
    <w:abstractNumId w:val="5"/>
  </w:num>
  <w:num w:numId="7" w16cid:durableId="28412145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val="bestFit" w:percent="19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47"/>
    <w:rsid w:val="00690427"/>
    <w:rsid w:val="006E3147"/>
    <w:rsid w:val="00B93C55"/>
    <w:rsid w:val="00F30E12"/>
    <w:rsid w:val="00FB7172"/>
    <w:rsid w:val="07CA6904"/>
    <w:rsid w:val="09BD3C90"/>
    <w:rsid w:val="0B55ABED"/>
    <w:rsid w:val="0FB37A15"/>
    <w:rsid w:val="1186C51A"/>
    <w:rsid w:val="13E232E5"/>
    <w:rsid w:val="1604CE79"/>
    <w:rsid w:val="163B67F4"/>
    <w:rsid w:val="223EABA7"/>
    <w:rsid w:val="233DCEEB"/>
    <w:rsid w:val="24A2A9F9"/>
    <w:rsid w:val="25E7BB96"/>
    <w:rsid w:val="25E98BC1"/>
    <w:rsid w:val="279BE9E5"/>
    <w:rsid w:val="2DEC4C07"/>
    <w:rsid w:val="30EA437A"/>
    <w:rsid w:val="3E43CE30"/>
    <w:rsid w:val="3F77A361"/>
    <w:rsid w:val="43E54538"/>
    <w:rsid w:val="452E6017"/>
    <w:rsid w:val="453AD297"/>
    <w:rsid w:val="46EE5353"/>
    <w:rsid w:val="4A3B4735"/>
    <w:rsid w:val="53A3EF9F"/>
    <w:rsid w:val="56F79BEB"/>
    <w:rsid w:val="58725357"/>
    <w:rsid w:val="6425A5AF"/>
    <w:rsid w:val="646EF42A"/>
    <w:rsid w:val="664ADE0C"/>
    <w:rsid w:val="67442D56"/>
    <w:rsid w:val="683B7E80"/>
    <w:rsid w:val="69983BB0"/>
    <w:rsid w:val="6A8BDFCA"/>
    <w:rsid w:val="6B516399"/>
    <w:rsid w:val="73257F89"/>
    <w:rsid w:val="7C2B5159"/>
    <w:rsid w:val="7D3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DB307DC"/>
  <w15:chartTrackingRefBased/>
  <w15:docId w15:val="{D5A9161F-2871-438F-9A1C-1F8090DCD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qFormat/>
    <w:pPr>
      <w:widowControl w:val="0"/>
      <w:spacing w:before="120" w:line="240" w:lineRule="atLeast"/>
      <w:outlineLvl w:val="1"/>
    </w:pPr>
    <w:rPr>
      <w:rFonts w:cs="Times New Roman"/>
      <w:bCs w:val="0"/>
      <w:kern w:val="0"/>
      <w:sz w:val="20"/>
      <w:szCs w:val="20"/>
      <w:lang w:val="en-US" w:eastAsia="en-US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DescriodaInstituio" w:customStyle="1">
    <w:name w:val="Descrição da Instituição"/>
    <w:rPr>
      <w:b/>
      <w:sz w:val="22"/>
      <w:lang w:eastAsia="pt-BR"/>
    </w:rPr>
  </w:style>
  <w:style w:type="paragraph" w:styleId="TtulodeItemdoCabealho" w:customStyle="1">
    <w:name w:val="Título de Item do Cabeçalho"/>
    <w:rPr>
      <w:b/>
      <w:sz w:val="24"/>
      <w:lang w:eastAsia="pt-BR"/>
    </w:rPr>
  </w:style>
  <w:style w:type="paragraph" w:styleId="DescriodeItemdeCabealho" w:customStyle="1">
    <w:name w:val="Descrição de Item de Cabeçalho"/>
    <w:rPr>
      <w:sz w:val="24"/>
      <w:lang w:eastAsia="pt-BR"/>
    </w:rPr>
  </w:style>
  <w:style w:type="paragraph" w:styleId="Ttulo">
    <w:name w:val="Title"/>
    <w:basedOn w:val="Normal"/>
    <w:next w:val="Normal"/>
    <w:qFormat/>
    <w:pPr>
      <w:widowControl w:val="0"/>
      <w:ind w:left="720"/>
      <w:jc w:val="center"/>
      <w:outlineLvl w:val="0"/>
    </w:pPr>
    <w:rPr>
      <w:rFonts w:ascii="Arial" w:hAnsi="Arial"/>
      <w:b/>
      <w:sz w:val="32"/>
      <w:szCs w:val="20"/>
      <w:lang w:eastAsia="en-US"/>
    </w:rPr>
  </w:style>
  <w:style w:type="paragraph" w:styleId="CabealhodeTabela" w:customStyle="1">
    <w:name w:val="Cabeçalho de Tabela"/>
    <w:basedOn w:val="TtulodeItemdoCabealho"/>
    <w:pPr>
      <w:spacing w:before="60" w:after="60"/>
      <w:jc w:val="center"/>
    </w:pPr>
  </w:style>
  <w:style w:type="paragraph" w:styleId="DetalhedeReviso" w:customStyle="1">
    <w:name w:val="Detalhe de Revisão"/>
    <w:basedOn w:val="Normal"/>
    <w:pPr>
      <w:spacing w:before="60" w:after="60"/>
      <w:ind w:left="720"/>
    </w:pPr>
    <w:rPr>
      <w:rFonts w:ascii="Arial" w:hAnsi="Arial"/>
      <w:sz w:val="20"/>
      <w:szCs w:val="20"/>
    </w:rPr>
  </w:style>
  <w:style w:type="character" w:styleId="Nmerodepgina">
    <w:name w:val="page number"/>
    <w:basedOn w:val="Fontepargpadro"/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Corpodetexto"/>
    <w:autoRedefine/>
    <w:pPr>
      <w:widowControl w:val="0"/>
      <w:tabs>
        <w:tab w:val="left" w:pos="709"/>
        <w:tab w:val="left" w:pos="1260"/>
      </w:tabs>
      <w:spacing w:after="120" w:line="240" w:lineRule="atLeast"/>
      <w:ind w:left="360"/>
      <w:jc w:val="both"/>
    </w:pPr>
    <w:rPr>
      <w:rFonts w:ascii="Arial" w:hAnsi="Arial" w:cs="Arial"/>
      <w:color w:val="0000FF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le.couto.REDE-DATASUS\Meus%20documentos\pds-datasus\siteLocal\testes\artefatos\ProcedimentosTestes.doc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ProcedimentosTestes.doc</ap:Template>
  <ap:Application>Microsoft Word for the web</ap:Application>
  <ap:DocSecurity>0</ap:DocSecurity>
  <ap:ScaleCrop>false</ap:ScaleCrop>
  <ap:Company>UnB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Procedimentos Gerais de Teste</dc:title>
  <dc:subject>PDS/NTi</dc:subject>
  <dc:creator/>
  <keywords/>
  <dc:description/>
  <lastModifiedBy>Luiggi Cavalhieri</lastModifiedBy>
  <revision>13</revision>
  <lastPrinted>2002-07-18T01:10:00.0000000Z</lastPrinted>
  <dcterms:created xsi:type="dcterms:W3CDTF">2025-08-21T19:34:00.0000000Z</dcterms:created>
  <dcterms:modified xsi:type="dcterms:W3CDTF">2025-08-21T19:46:21.3379246Z</dcterms:modified>
</coreProperties>
</file>